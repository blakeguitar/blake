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1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590"/>
      </w:tblGrid>
      <w:tr w:rsidR="00384F21" w:rsidRPr="00384F21" w14:paraId="58871BB3" w14:textId="77777777" w:rsidTr="00D22188">
        <w:tc>
          <w:tcPr>
            <w:tcW w:w="9360" w:type="dxa"/>
          </w:tcPr>
          <w:p w14:paraId="4F4300EB" w14:textId="77777777" w:rsidR="00384F21" w:rsidRPr="00384F21" w:rsidRDefault="00786F8C" w:rsidP="00786F8C">
            <w:pPr>
              <w:pStyle w:val="Title"/>
            </w:pPr>
            <w:r>
              <w:t>Blake C Martin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795"/>
        <w:gridCol w:w="4795"/>
      </w:tblGrid>
      <w:tr w:rsidR="00910CBB" w14:paraId="03AB22E7" w14:textId="77777777" w:rsidTr="00D22188">
        <w:trPr>
          <w:trHeight w:val="598"/>
        </w:trPr>
        <w:tc>
          <w:tcPr>
            <w:tcW w:w="4680" w:type="dxa"/>
          </w:tcPr>
          <w:p w14:paraId="523E842F" w14:textId="77777777" w:rsidR="00910CBB" w:rsidRPr="00F14524" w:rsidRDefault="00786F8C" w:rsidP="00F14524">
            <w:pPr>
              <w:pStyle w:val="ContactInfo"/>
            </w:pPr>
            <w:r>
              <w:t>605-521-6903</w:t>
            </w:r>
            <w:r w:rsidR="00C62462">
              <w:t xml:space="preserve"> (home) </w:t>
            </w:r>
            <w:r w:rsidR="006420F5">
              <w:t xml:space="preserve"> / 605-610-7148</w:t>
            </w:r>
            <w:r w:rsidR="00C62462">
              <w:t xml:space="preserve"> (work)</w:t>
            </w:r>
          </w:p>
          <w:p w14:paraId="4361D6F7" w14:textId="77777777" w:rsidR="00910CBB" w:rsidRDefault="00786F8C" w:rsidP="00786F8C">
            <w:pPr>
              <w:pStyle w:val="ContactInfo"/>
            </w:pPr>
            <w:r>
              <w:t>800 N Poplar Ave, Tea SD 57064</w:t>
            </w:r>
          </w:p>
        </w:tc>
        <w:tc>
          <w:tcPr>
            <w:tcW w:w="4680" w:type="dxa"/>
          </w:tcPr>
          <w:p w14:paraId="1B809E0B" w14:textId="77777777" w:rsidR="00910CBB" w:rsidRPr="00F14524" w:rsidRDefault="006420F5" w:rsidP="00F14524">
            <w:pPr>
              <w:pStyle w:val="ContactInfoRight"/>
            </w:pPr>
            <w:r>
              <w:t>b</w:t>
            </w:r>
            <w:r w:rsidR="00786F8C">
              <w:t>lakevendors-jobs@yahoo.com</w:t>
            </w:r>
          </w:p>
          <w:p w14:paraId="303BDD72" w14:textId="77777777" w:rsidR="00910CBB" w:rsidRDefault="00786F8C" w:rsidP="00786F8C">
            <w:pPr>
              <w:pStyle w:val="ContactInfoRight"/>
            </w:pPr>
            <w:r>
              <w:t>www.blakecmartin.com</w:t>
            </w:r>
          </w:p>
        </w:tc>
      </w:tr>
    </w:tbl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80"/>
        <w:gridCol w:w="7496"/>
      </w:tblGrid>
      <w:tr w:rsidR="001E5C69" w14:paraId="6A15D314" w14:textId="77777777" w:rsidTr="00995B93">
        <w:tc>
          <w:tcPr>
            <w:tcW w:w="2083" w:type="dxa"/>
          </w:tcPr>
          <w:p w14:paraId="5766AC24" w14:textId="77777777" w:rsidR="001E5C69" w:rsidRPr="00024E30" w:rsidRDefault="007C52AE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644A24ADE2A147E69AE6F95BD6942060"/>
                </w:placeholder>
                <w:temporary/>
                <w:showingPlcHdr/>
              </w:sdtPr>
              <w:sdtEndPr/>
              <w:sdtContent>
                <w:r w:rsidR="00D13586">
                  <w:t>Objective</w:t>
                </w:r>
              </w:sdtContent>
            </w:sdt>
          </w:p>
        </w:tc>
        <w:tc>
          <w:tcPr>
            <w:tcW w:w="7507" w:type="dxa"/>
          </w:tcPr>
          <w:p w14:paraId="18E6D213" w14:textId="77777777" w:rsidR="00384F21" w:rsidRPr="00617226" w:rsidRDefault="00786F8C" w:rsidP="00786F8C">
            <w:r>
              <w:t>Seeking software development position with progressive company to develop innovative software solutions.</w:t>
            </w:r>
          </w:p>
        </w:tc>
      </w:tr>
      <w:tr w:rsidR="00910CBB" w14:paraId="6A408DD2" w14:textId="77777777" w:rsidTr="00995B93">
        <w:sdt>
          <w:sdtPr>
            <w:alias w:val="Skills &amp; Abilities:"/>
            <w:tag w:val="Skills &amp; Abilities:"/>
            <w:id w:val="5444160"/>
            <w:placeholder>
              <w:docPart w:val="C6CC60D853594E9A8776F31040ACCBAF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624F9E99" w14:textId="77777777" w:rsidR="00910CBB" w:rsidRPr="002B7E4E" w:rsidRDefault="00D13586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7507" w:type="dxa"/>
          </w:tcPr>
          <w:p w14:paraId="238448D9" w14:textId="77777777" w:rsidR="00A9541B" w:rsidRDefault="00786F8C" w:rsidP="00786F8C">
            <w:r>
              <w:t xml:space="preserve">Experienced software developer with excellent client and project management skills. Ability to effectively communicate workflow needs/requirements with a variety of audiences including management, technical, and end users. </w:t>
            </w:r>
          </w:p>
          <w:p w14:paraId="24EB6A93" w14:textId="77777777" w:rsidR="00786F8C" w:rsidRDefault="00786F8C" w:rsidP="00786F8C"/>
          <w:p w14:paraId="766456A7" w14:textId="6B71BF41" w:rsidR="00786F8C" w:rsidRDefault="00844E5C" w:rsidP="00786F8C">
            <w:r>
              <w:t>Platform experience includes:  M</w:t>
            </w:r>
            <w:r w:rsidR="00786F8C">
              <w:t>ainframe, Microsoft, iOS, Android</w:t>
            </w:r>
          </w:p>
          <w:p w14:paraId="025D28ED" w14:textId="77777777" w:rsidR="00786F8C" w:rsidRDefault="00786F8C" w:rsidP="00786F8C"/>
          <w:p w14:paraId="4AF7C112" w14:textId="73ECF52C" w:rsidR="00786F8C" w:rsidRDefault="00786F8C" w:rsidP="00786F8C">
            <w:r>
              <w:t xml:space="preserve">Programming </w:t>
            </w:r>
            <w:r w:rsidR="00473562">
              <w:t>expertise</w:t>
            </w:r>
            <w:r w:rsidR="00844E5C">
              <w:t xml:space="preserve">: </w:t>
            </w:r>
            <w:r>
              <w:t xml:space="preserve"> .NET, J</w:t>
            </w:r>
            <w:r w:rsidR="00BD1A9B">
              <w:t xml:space="preserve">avaScript, </w:t>
            </w:r>
            <w:r w:rsidR="00AA4DFB">
              <w:t xml:space="preserve">Angular 4, </w:t>
            </w:r>
            <w:r w:rsidR="00BD1A9B">
              <w:t xml:space="preserve">HTML/CSS, </w:t>
            </w:r>
            <w:r w:rsidR="00D35076">
              <w:t>Swift</w:t>
            </w:r>
            <w:r w:rsidR="00BD1A9B">
              <w:t>, COBOL/JCL</w:t>
            </w:r>
            <w:r w:rsidR="00297A53">
              <w:t xml:space="preserve">, </w:t>
            </w:r>
            <w:proofErr w:type="spellStart"/>
            <w:r w:rsidR="00297A53" w:rsidRPr="00D35076">
              <w:rPr>
                <w:rFonts w:cstheme="minorHAnsi"/>
              </w:rPr>
              <w:t>ChangeMan</w:t>
            </w:r>
            <w:proofErr w:type="spellEnd"/>
          </w:p>
          <w:p w14:paraId="1DB6B97E" w14:textId="77777777" w:rsidR="00AA4DFB" w:rsidRDefault="00AA4DFB" w:rsidP="00786F8C"/>
          <w:p w14:paraId="61B31B46" w14:textId="17C15A04" w:rsidR="00786F8C" w:rsidRDefault="00473562" w:rsidP="00786F8C">
            <w:r>
              <w:rPr>
                <w:rFonts w:cstheme="minorHAnsi"/>
              </w:rPr>
              <w:t xml:space="preserve">Programming </w:t>
            </w:r>
            <w:r w:rsidR="00786F8C" w:rsidRPr="00D35076">
              <w:rPr>
                <w:rFonts w:cstheme="minorHAnsi"/>
              </w:rPr>
              <w:t>experience</w:t>
            </w:r>
            <w:r w:rsidR="00D35076">
              <w:rPr>
                <w:rFonts w:cstheme="minorHAnsi"/>
              </w:rPr>
              <w:t>:</w:t>
            </w:r>
            <w:r w:rsidR="00786F8C" w:rsidRPr="00D35076">
              <w:rPr>
                <w:rFonts w:cstheme="minorHAnsi"/>
              </w:rPr>
              <w:t xml:space="preserve"> </w:t>
            </w:r>
            <w:r w:rsidR="00D35076" w:rsidRPr="00D35076">
              <w:rPr>
                <w:rFonts w:cstheme="minorHAnsi"/>
                <w:color w:val="2F3639"/>
              </w:rPr>
              <w:t>Xamarin,</w:t>
            </w:r>
            <w:r w:rsidR="00D35076">
              <w:rPr>
                <w:rFonts w:cstheme="minorHAnsi"/>
                <w:color w:val="2F3639"/>
              </w:rPr>
              <w:t xml:space="preserve"> </w:t>
            </w:r>
            <w:r w:rsidR="00786F8C" w:rsidRPr="00D35076">
              <w:rPr>
                <w:rFonts w:cstheme="minorHAnsi"/>
              </w:rPr>
              <w:t>GIT,</w:t>
            </w:r>
            <w:r w:rsidR="00451690" w:rsidRPr="00D35076">
              <w:rPr>
                <w:rFonts w:cstheme="minorHAnsi"/>
              </w:rPr>
              <w:t xml:space="preserve"> Go, Python</w:t>
            </w:r>
            <w:r w:rsidR="00451690">
              <w:t>, C#, JAVA</w:t>
            </w:r>
            <w:r w:rsidR="00BD1A9B">
              <w:t>, SQL</w:t>
            </w:r>
          </w:p>
          <w:p w14:paraId="05F6DB1D" w14:textId="3C494399" w:rsidR="00473562" w:rsidRPr="009F50CC" w:rsidRDefault="00473562" w:rsidP="00786F8C"/>
        </w:tc>
      </w:tr>
      <w:tr w:rsidR="00910CBB" w14:paraId="4A802989" w14:textId="77777777" w:rsidTr="00995B93">
        <w:sdt>
          <w:sdtPr>
            <w:alias w:val="Experience:"/>
            <w:tag w:val="Experience:"/>
            <w:id w:val="5444170"/>
            <w:placeholder>
              <w:docPart w:val="C93C6F5103524FE3B696DD1B2824D2B3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498DAA86" w14:textId="77777777" w:rsidR="00910CBB" w:rsidRPr="00024E30" w:rsidRDefault="00D13586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7507" w:type="dxa"/>
          </w:tcPr>
          <w:p w14:paraId="5AD3AC79" w14:textId="77777777" w:rsidR="00910CBB" w:rsidRPr="00AE7A54" w:rsidRDefault="00B85475" w:rsidP="00AE7A54">
            <w:pPr>
              <w:pStyle w:val="Heading2"/>
            </w:pPr>
            <w:r>
              <w:t>2010</w:t>
            </w:r>
            <w:r w:rsidR="00EE0B8D">
              <w:t xml:space="preserve"> – </w:t>
            </w:r>
            <w:r w:rsidR="006A6354">
              <w:t>Current</w:t>
            </w:r>
          </w:p>
          <w:p w14:paraId="058C76FA" w14:textId="77777777" w:rsidR="00DD0D56" w:rsidRDefault="00DD0D56" w:rsidP="001A2DAF">
            <w:r>
              <w:t>Contract Programmer</w:t>
            </w:r>
          </w:p>
          <w:p w14:paraId="78BD0033" w14:textId="77777777" w:rsidR="00D13586" w:rsidRDefault="004513B2" w:rsidP="001A2DAF">
            <w:r w:rsidRPr="001A2DAF">
              <w:t xml:space="preserve"> </w:t>
            </w:r>
            <w:r w:rsidR="006A6354">
              <w:t>SiouxSoft LLC</w:t>
            </w:r>
          </w:p>
          <w:p w14:paraId="05BDAB41" w14:textId="77777777" w:rsidR="00DD0D56" w:rsidRDefault="00DD0D56" w:rsidP="001A2DAF"/>
          <w:p w14:paraId="585F8081" w14:textId="77777777" w:rsidR="00910CBB" w:rsidRDefault="003967F1" w:rsidP="00D13586">
            <w:pPr>
              <w:pStyle w:val="ListBullet"/>
            </w:pPr>
            <w:r>
              <w:t>Developed software solutions for small businesses to improve workflow and expand</w:t>
            </w:r>
            <w:r w:rsidR="00300295">
              <w:t xml:space="preserve"> operational</w:t>
            </w:r>
            <w:r>
              <w:t xml:space="preserve"> capabilities</w:t>
            </w:r>
          </w:p>
          <w:p w14:paraId="62D1AEED" w14:textId="77777777" w:rsidR="00300295" w:rsidRDefault="003967F1" w:rsidP="00D13586">
            <w:pPr>
              <w:pStyle w:val="ListBullet"/>
            </w:pPr>
            <w:r>
              <w:t xml:space="preserve">Projects included file </w:t>
            </w:r>
            <w:r w:rsidR="00300295">
              <w:t>management</w:t>
            </w:r>
            <w:r>
              <w:t>,</w:t>
            </w:r>
            <w:r w:rsidR="00300295">
              <w:t xml:space="preserve"> email automation, statement generation, image processing, etc.</w:t>
            </w:r>
          </w:p>
          <w:p w14:paraId="2130A0AD" w14:textId="77777777" w:rsidR="00D13586" w:rsidRPr="001A2DAF" w:rsidRDefault="00300295" w:rsidP="00D13586">
            <w:pPr>
              <w:pStyle w:val="ListBullet"/>
            </w:pPr>
            <w:r>
              <w:t>Published apps on Apple App Store</w:t>
            </w:r>
            <w:r w:rsidR="003967F1">
              <w:t xml:space="preserve"> </w:t>
            </w:r>
          </w:p>
          <w:p w14:paraId="6190D9DF" w14:textId="77777777" w:rsidR="00D13586" w:rsidRPr="00AE7A54" w:rsidRDefault="00B85475" w:rsidP="00EE0B8D">
            <w:pPr>
              <w:pStyle w:val="Heading2"/>
            </w:pPr>
            <w:r>
              <w:t>1987</w:t>
            </w:r>
            <w:r w:rsidR="00EE0B8D">
              <w:t xml:space="preserve"> – </w:t>
            </w:r>
            <w:r>
              <w:t>2008</w:t>
            </w:r>
          </w:p>
          <w:p w14:paraId="0D0335BA" w14:textId="77777777" w:rsidR="00DD0D56" w:rsidRDefault="009801EA" w:rsidP="00D13586">
            <w:pPr>
              <w:tabs>
                <w:tab w:val="left" w:pos="1891"/>
              </w:tabs>
            </w:pPr>
            <w:r>
              <w:t>Programmer/Analyst IV</w:t>
            </w:r>
          </w:p>
          <w:p w14:paraId="4F30E1C2" w14:textId="77777777" w:rsidR="00D13586" w:rsidRDefault="009801EA" w:rsidP="00D13586">
            <w:pPr>
              <w:tabs>
                <w:tab w:val="left" w:pos="1891"/>
              </w:tabs>
            </w:pPr>
            <w:r>
              <w:t>Sammons Financial Group</w:t>
            </w:r>
          </w:p>
          <w:p w14:paraId="2151AA5E" w14:textId="77777777" w:rsidR="00DD0D56" w:rsidRDefault="00DD0D56" w:rsidP="00D13586">
            <w:pPr>
              <w:tabs>
                <w:tab w:val="left" w:pos="1891"/>
              </w:tabs>
            </w:pPr>
          </w:p>
          <w:p w14:paraId="55019849" w14:textId="77777777" w:rsidR="00EE5991" w:rsidRDefault="00EE5991" w:rsidP="00B656B9">
            <w:pPr>
              <w:pStyle w:val="ListBullet"/>
            </w:pPr>
            <w:r>
              <w:t xml:space="preserve">Experience includes working on wide variety of accounting system applications including general ledger, accounts payable, disbursements, tax reporting, valuation systems, etc. </w:t>
            </w:r>
          </w:p>
          <w:p w14:paraId="393C14F1" w14:textId="77777777" w:rsidR="00910CBB" w:rsidRDefault="009801EA" w:rsidP="00B656B9">
            <w:pPr>
              <w:pStyle w:val="ListBullet"/>
            </w:pPr>
            <w:r>
              <w:t>Developed mainframe and PC software solutions to support business needs</w:t>
            </w:r>
          </w:p>
          <w:p w14:paraId="50FC3505" w14:textId="77777777" w:rsidR="00B656B9" w:rsidRDefault="009801EA" w:rsidP="009801EA">
            <w:pPr>
              <w:pStyle w:val="ListBullet"/>
            </w:pPr>
            <w:r>
              <w:t>Maintained software applications</w:t>
            </w:r>
            <w:r w:rsidR="001672C6">
              <w:t xml:space="preserve"> as needed due to platform upgrades</w:t>
            </w:r>
            <w:r w:rsidR="00AE7912">
              <w:t>, regulatory requirements, bug resolution, etc.</w:t>
            </w:r>
          </w:p>
          <w:p w14:paraId="768AE7FD" w14:textId="77777777" w:rsidR="00AE7912" w:rsidRDefault="00AE7912" w:rsidP="009801EA">
            <w:pPr>
              <w:pStyle w:val="ListBullet"/>
            </w:pPr>
            <w:r>
              <w:t>Expanded existing system capabilities to support new reporting requirements, interfaces, Y2K changes, etc.</w:t>
            </w:r>
          </w:p>
          <w:p w14:paraId="49F2D9AF" w14:textId="77777777" w:rsidR="003E5C50" w:rsidRDefault="003E5C50" w:rsidP="009801EA">
            <w:pPr>
              <w:pStyle w:val="ListBullet"/>
            </w:pPr>
            <w:r>
              <w:t>Engaged with department managers and end users to improved existing workflow processes and address new business requirements</w:t>
            </w:r>
          </w:p>
          <w:p w14:paraId="0495E352" w14:textId="77777777" w:rsidR="00DD0B74" w:rsidRDefault="00DD0B74" w:rsidP="009801EA">
            <w:pPr>
              <w:pStyle w:val="ListBullet"/>
            </w:pPr>
            <w:r>
              <w:t>Performed training on wide variety of topics including system processes, change management software, programming support tools and languages, etc.</w:t>
            </w:r>
          </w:p>
          <w:p w14:paraId="053E84FA" w14:textId="77777777" w:rsidR="009801EA" w:rsidRPr="001A2DAF" w:rsidRDefault="00EE5991" w:rsidP="00EE5991">
            <w:pPr>
              <w:pStyle w:val="ListBullet"/>
            </w:pPr>
            <w:r>
              <w:t>Provided on-call</w:t>
            </w:r>
            <w:r w:rsidR="009801EA">
              <w:t xml:space="preserve"> </w:t>
            </w:r>
            <w:r>
              <w:t>support to rapidly respond to problems encountered with critical batch and online systems</w:t>
            </w:r>
          </w:p>
        </w:tc>
      </w:tr>
      <w:tr w:rsidR="00910CBB" w14:paraId="769854D5" w14:textId="77777777" w:rsidTr="00995B93">
        <w:sdt>
          <w:sdtPr>
            <w:alias w:val="Education:"/>
            <w:tag w:val="Education:"/>
            <w:id w:val="5444174"/>
            <w:placeholder>
              <w:docPart w:val="7695FE7DB6A44FD5847C93EE2F665F4B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31C647E2" w14:textId="77777777" w:rsidR="00910CBB" w:rsidRPr="00024E30" w:rsidRDefault="004513B2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7507" w:type="dxa"/>
          </w:tcPr>
          <w:p w14:paraId="1EC07E26" w14:textId="77777777" w:rsidR="00910CBB" w:rsidRPr="001A2DAF" w:rsidRDefault="00BA1277" w:rsidP="00B656B9">
            <w:pPr>
              <w:pStyle w:val="Heading2"/>
            </w:pPr>
            <w:r>
              <w:t>Southeast Technical Institu</w:t>
            </w:r>
            <w:r w:rsidR="00AF17E2">
              <w:t>t</w:t>
            </w:r>
            <w:r>
              <w:t>e</w:t>
            </w:r>
            <w:r w:rsidR="00B656B9">
              <w:t xml:space="preserve"> – </w:t>
            </w:r>
            <w:r>
              <w:t>Sioux Falls, SD</w:t>
            </w:r>
            <w:r w:rsidR="00B656B9">
              <w:t xml:space="preserve"> – </w:t>
            </w:r>
            <w:r>
              <w:t>Computer Science</w:t>
            </w:r>
          </w:p>
          <w:p w14:paraId="59B43180" w14:textId="77777777" w:rsidR="00910CBB" w:rsidRDefault="00BA1277" w:rsidP="001A2DAF">
            <w:r>
              <w:lastRenderedPageBreak/>
              <w:t>1988</w:t>
            </w:r>
          </w:p>
          <w:p w14:paraId="70DBD017" w14:textId="77777777" w:rsidR="00B656B9" w:rsidRDefault="00BA1277" w:rsidP="00BA1277">
            <w:r>
              <w:t>Graduated with 4.0 while working full-time job and managing apartment complex!</w:t>
            </w:r>
          </w:p>
          <w:p w14:paraId="7598E890" w14:textId="0CBDC70B" w:rsidR="00BA1277" w:rsidRDefault="00BA1277" w:rsidP="00BA1277">
            <w:r>
              <w:t>Finished classes early and assisted fellow classmates as tutor.</w:t>
            </w:r>
          </w:p>
          <w:p w14:paraId="6789A79E" w14:textId="77777777" w:rsidR="00B47D97" w:rsidRDefault="00B47D97" w:rsidP="00BA1277"/>
          <w:p w14:paraId="355F5D1A" w14:textId="77777777" w:rsidR="0043604C" w:rsidRPr="00B47D97" w:rsidRDefault="0043604C" w:rsidP="00BA1277">
            <w:pPr>
              <w:rPr>
                <w:b/>
              </w:rPr>
            </w:pPr>
            <w:r w:rsidRPr="00B47D97">
              <w:rPr>
                <w:b/>
              </w:rPr>
              <w:t>Other Courses Completed:</w:t>
            </w:r>
          </w:p>
          <w:p w14:paraId="42E399FB" w14:textId="77777777" w:rsidR="0043604C" w:rsidRPr="00B47D97" w:rsidRDefault="00B47D97" w:rsidP="00B47D9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B47D97">
              <w:rPr>
                <w:rFonts w:cstheme="minorHAnsi"/>
                <w:color w:val="182B37"/>
              </w:rPr>
              <w:t>AWS Certified Cloud Practitioner</w:t>
            </w:r>
          </w:p>
          <w:p w14:paraId="3BCB0555" w14:textId="2A9C227B" w:rsidR="00B47D97" w:rsidRPr="00B47D97" w:rsidRDefault="00B47D97" w:rsidP="00B47D97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B656B9" w14:paraId="0D9DDE56" w14:textId="77777777" w:rsidTr="00995B93">
        <w:sdt>
          <w:sdtPr>
            <w:alias w:val="Communication:"/>
            <w:tag w:val="Communication:"/>
            <w:id w:val="-90782651"/>
            <w:placeholder>
              <w:docPart w:val="BB5DB5B2DC6D4E98BADAEBF9BF2B1D83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4CFB701B" w14:textId="77777777" w:rsidR="00B656B9" w:rsidRDefault="00B656B9" w:rsidP="002B7E4E">
                <w:pPr>
                  <w:pStyle w:val="Heading1"/>
                </w:pPr>
                <w:r>
                  <w:t>Communication</w:t>
                </w:r>
              </w:p>
            </w:tc>
          </w:sdtContent>
        </w:sdt>
        <w:tc>
          <w:tcPr>
            <w:tcW w:w="7507" w:type="dxa"/>
          </w:tcPr>
          <w:p w14:paraId="6508980B" w14:textId="77777777" w:rsidR="00B656B9" w:rsidRDefault="00AF17E2" w:rsidP="00AF17E2">
            <w:r>
              <w:t>Involved with drafting RFI’s, RFP’s, training materials, system documentation, contingency plans, etc.</w:t>
            </w:r>
          </w:p>
          <w:p w14:paraId="15BDCED7" w14:textId="77777777" w:rsidR="00AF17E2" w:rsidRDefault="00AF17E2" w:rsidP="00AF17E2">
            <w:r>
              <w:t>Selected from a staff of over 50+ programmers to conduct training sessions on new software vers</w:t>
            </w:r>
            <w:r w:rsidR="0098122D">
              <w:t>ion control software</w:t>
            </w:r>
          </w:p>
          <w:p w14:paraId="2DB4D6B6" w14:textId="77777777" w:rsidR="00AF17E2" w:rsidRDefault="00AF17E2" w:rsidP="00AF17E2">
            <w:r>
              <w:t>Worked with new programmers to facilitate training across a wide variety of topics including department procedures, programming languages, support systems, system workflow and interfaces, etc.</w:t>
            </w:r>
          </w:p>
        </w:tc>
      </w:tr>
      <w:tr w:rsidR="00B656B9" w14:paraId="3EE3E617" w14:textId="77777777" w:rsidTr="00995B93">
        <w:trPr>
          <w:trHeight w:val="1502"/>
        </w:trPr>
        <w:sdt>
          <w:sdtPr>
            <w:alias w:val="Leadership:"/>
            <w:tag w:val="Leadership:"/>
            <w:id w:val="1214616063"/>
            <w:placeholder>
              <w:docPart w:val="6094327CA5AD442D865F29C39C827FC6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7C673107" w14:textId="77777777" w:rsidR="00B656B9" w:rsidRDefault="00B656B9" w:rsidP="002B7E4E">
                <w:pPr>
                  <w:pStyle w:val="Heading1"/>
                </w:pPr>
                <w:r>
                  <w:t>Leadership</w:t>
                </w:r>
              </w:p>
            </w:tc>
          </w:sdtContent>
        </w:sdt>
        <w:tc>
          <w:tcPr>
            <w:tcW w:w="7507" w:type="dxa"/>
          </w:tcPr>
          <w:p w14:paraId="1DD0C4B1" w14:textId="77777777" w:rsidR="00B656B9" w:rsidRDefault="00AF17E2" w:rsidP="00AF17E2">
            <w:r>
              <w:t>Publicly elected to represent employees on commi</w:t>
            </w:r>
            <w:r w:rsidR="0098122D">
              <w:t>ttee to improve employee morale</w:t>
            </w:r>
          </w:p>
          <w:p w14:paraId="6D168A8C" w14:textId="06B098A7" w:rsidR="00AF17E2" w:rsidRDefault="00AF17E2" w:rsidP="00AF17E2">
            <w:r>
              <w:t xml:space="preserve">Lead point </w:t>
            </w:r>
            <w:r w:rsidR="002B74CA">
              <w:t>person</w:t>
            </w:r>
            <w:r>
              <w:t xml:space="preserve"> for resolving cri</w:t>
            </w:r>
            <w:r w:rsidR="0098122D">
              <w:t>tical application system issues</w:t>
            </w:r>
          </w:p>
          <w:p w14:paraId="14CE0B4F" w14:textId="77777777" w:rsidR="00AF17E2" w:rsidRDefault="00AF17E2" w:rsidP="00AF17E2">
            <w:r>
              <w:t>Created LLC to facilitate contract programming</w:t>
            </w:r>
            <w:r w:rsidR="0098122D">
              <w:t xml:space="preserve"> projects</w:t>
            </w:r>
          </w:p>
          <w:p w14:paraId="3F947F49" w14:textId="77777777" w:rsidR="00441E89" w:rsidRDefault="00441E89" w:rsidP="00441E89"/>
        </w:tc>
      </w:tr>
      <w:tr w:rsidR="00441E89" w14:paraId="3A76E941" w14:textId="77777777" w:rsidTr="00995B93">
        <w:tc>
          <w:tcPr>
            <w:tcW w:w="2083" w:type="dxa"/>
          </w:tcPr>
          <w:p w14:paraId="47FEE0A3" w14:textId="77777777" w:rsidR="00441E89" w:rsidRDefault="00441E89" w:rsidP="00441E89">
            <w:pPr>
              <w:pStyle w:val="Heading1"/>
            </w:pPr>
            <w:r>
              <w:t>External Links</w:t>
            </w:r>
          </w:p>
        </w:tc>
        <w:tc>
          <w:tcPr>
            <w:tcW w:w="7507" w:type="dxa"/>
          </w:tcPr>
          <w:p w14:paraId="17FCB6B7" w14:textId="47E72DCC" w:rsidR="00236BE1" w:rsidRDefault="00236BE1" w:rsidP="00441E89">
            <w:pP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  <w:t xml:space="preserve">Personal Website: </w:t>
            </w:r>
            <w:hyperlink r:id="rId7" w:history="1">
              <w:r w:rsidR="00101B62" w:rsidRPr="00840F1F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</w:rPr>
                <w:t>http://www.blakecmartin.com</w:t>
              </w:r>
            </w:hyperlink>
          </w:p>
          <w:p w14:paraId="54FA5ABA" w14:textId="0AD4C70D" w:rsidR="00441E89" w:rsidRDefault="00441E89" w:rsidP="00441E89">
            <w:pPr>
              <w:rPr>
                <w:rStyle w:val="Hyperlink"/>
                <w:rFonts w:ascii="Segoe UI" w:hAnsi="Segoe UI" w:cs="Segoe UI"/>
                <w:sz w:val="21"/>
                <w:szCs w:val="21"/>
                <w:bdr w:val="none" w:sz="0" w:space="0" w:color="auto" w:frame="1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  <w:t xml:space="preserve">LinkedIn Profile: </w:t>
            </w:r>
            <w:hyperlink r:id="rId8" w:history="1">
              <w:r w:rsidRPr="00D55BF0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</w:rPr>
                <w:t>www.linkedin.com/in/blake-martin-44068b163</w:t>
              </w:r>
            </w:hyperlink>
          </w:p>
          <w:p w14:paraId="7BE3EF86" w14:textId="766E7D0D" w:rsidR="00101B62" w:rsidRDefault="00101B62" w:rsidP="00101B62">
            <w:pP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</w:pPr>
            <w:r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</w:rPr>
              <w:t xml:space="preserve">GitHub: </w:t>
            </w:r>
            <w:hyperlink r:id="rId9" w:history="1">
              <w:r w:rsidR="00F9049D" w:rsidRPr="00F9049D">
                <w:rPr>
                  <w:rStyle w:val="Hyperlink"/>
                  <w:rFonts w:ascii="Segoe UI" w:hAnsi="Segoe UI" w:cs="Segoe UI"/>
                  <w:sz w:val="21"/>
                  <w:szCs w:val="21"/>
                  <w:bdr w:val="none" w:sz="0" w:space="0" w:color="auto" w:frame="1"/>
                </w:rPr>
                <w:t>https://github.com/blakeguitar</w:t>
              </w:r>
            </w:hyperlink>
          </w:p>
          <w:p w14:paraId="23778004" w14:textId="77777777" w:rsidR="00441E89" w:rsidRDefault="00441E89" w:rsidP="007371F1"/>
        </w:tc>
      </w:tr>
      <w:tr w:rsidR="00910CBB" w14:paraId="59A77268" w14:textId="77777777" w:rsidTr="00995B93">
        <w:sdt>
          <w:sdtPr>
            <w:alias w:val="References:"/>
            <w:tag w:val="References:"/>
            <w:id w:val="5444177"/>
            <w:placeholder>
              <w:docPart w:val="2F6122EB25704C3F9CB850E86B793DA9"/>
            </w:placeholder>
            <w:temporary/>
            <w:showingPlcHdr/>
          </w:sdtPr>
          <w:sdtEndPr/>
          <w:sdtContent>
            <w:tc>
              <w:tcPr>
                <w:tcW w:w="2083" w:type="dxa"/>
              </w:tcPr>
              <w:p w14:paraId="7EDF273E" w14:textId="77777777" w:rsidR="00910CBB" w:rsidRPr="00024E30" w:rsidRDefault="004513B2" w:rsidP="002B7E4E">
                <w:pPr>
                  <w:pStyle w:val="Heading1"/>
                </w:pPr>
                <w:r w:rsidRPr="00024E30">
                  <w:t>References</w:t>
                </w:r>
              </w:p>
            </w:tc>
          </w:sdtContent>
        </w:sdt>
        <w:tc>
          <w:tcPr>
            <w:tcW w:w="7507" w:type="dxa"/>
          </w:tcPr>
          <w:p w14:paraId="51F18469" w14:textId="77777777" w:rsidR="00B656B9" w:rsidRPr="00B656B9" w:rsidRDefault="00933567" w:rsidP="00B656B9">
            <w:pPr>
              <w:pStyle w:val="Heading2"/>
            </w:pPr>
            <w:r>
              <w:t>Shantel Jennings</w:t>
            </w:r>
            <w:r w:rsidR="005100F4">
              <w:t xml:space="preserve"> </w:t>
            </w:r>
          </w:p>
          <w:p w14:paraId="397198F8" w14:textId="77777777" w:rsidR="00B656B9" w:rsidRDefault="005100F4" w:rsidP="00B656B9">
            <w:r>
              <w:t>Sammons Financial Group</w:t>
            </w:r>
          </w:p>
          <w:p w14:paraId="5606405A" w14:textId="77777777" w:rsidR="00910CBB" w:rsidRDefault="005100F4" w:rsidP="005100F4">
            <w:r>
              <w:t xml:space="preserve">605-929-5558 / </w:t>
            </w:r>
            <w:hyperlink r:id="rId10" w:history="1">
              <w:r w:rsidRPr="008036BF">
                <w:rPr>
                  <w:rStyle w:val="Hyperlink"/>
                </w:rPr>
                <w:t>shantel333@sio.midco.net</w:t>
              </w:r>
            </w:hyperlink>
          </w:p>
          <w:p w14:paraId="48DFA9DE" w14:textId="77777777" w:rsidR="005100F4" w:rsidRDefault="005100F4" w:rsidP="005100F4"/>
          <w:p w14:paraId="47847613" w14:textId="77777777" w:rsidR="005100F4" w:rsidRPr="00756B20" w:rsidRDefault="005100F4" w:rsidP="005100F4">
            <w:pPr>
              <w:rPr>
                <w:b/>
              </w:rPr>
            </w:pPr>
            <w:proofErr w:type="spellStart"/>
            <w:r w:rsidRPr="00756B20">
              <w:rPr>
                <w:b/>
              </w:rPr>
              <w:t>Donae</w:t>
            </w:r>
            <w:proofErr w:type="spellEnd"/>
            <w:r w:rsidRPr="00756B20">
              <w:rPr>
                <w:b/>
              </w:rPr>
              <w:t xml:space="preserve"> </w:t>
            </w:r>
            <w:proofErr w:type="spellStart"/>
            <w:r w:rsidRPr="00756B20">
              <w:rPr>
                <w:b/>
              </w:rPr>
              <w:t>Heddon</w:t>
            </w:r>
            <w:proofErr w:type="spellEnd"/>
          </w:p>
          <w:p w14:paraId="3FB29B3B" w14:textId="77777777" w:rsidR="005100F4" w:rsidRDefault="005100F4" w:rsidP="005100F4">
            <w:r>
              <w:t xml:space="preserve">South Dakota Trust </w:t>
            </w:r>
            <w:r w:rsidR="00485C51">
              <w:t>Company</w:t>
            </w:r>
          </w:p>
          <w:p w14:paraId="41FA0897" w14:textId="77777777" w:rsidR="005100F4" w:rsidRDefault="0082795B" w:rsidP="005100F4">
            <w:r>
              <w:t>605-271-5029</w:t>
            </w:r>
            <w:r w:rsidR="005100F4">
              <w:t xml:space="preserve"> / </w:t>
            </w:r>
            <w:hyperlink r:id="rId11" w:history="1">
              <w:r w:rsidR="005100F4" w:rsidRPr="008036BF">
                <w:rPr>
                  <w:rStyle w:val="Hyperlink"/>
                </w:rPr>
                <w:t>dhedden@sdtrustco.com</w:t>
              </w:r>
            </w:hyperlink>
          </w:p>
          <w:p w14:paraId="302860BF" w14:textId="77777777" w:rsidR="005100F4" w:rsidRDefault="005100F4" w:rsidP="005100F4"/>
          <w:p w14:paraId="18145BB3" w14:textId="77777777" w:rsidR="00485C51" w:rsidRPr="00756B20" w:rsidRDefault="00485C51" w:rsidP="005100F4">
            <w:pPr>
              <w:rPr>
                <w:b/>
              </w:rPr>
            </w:pPr>
            <w:r w:rsidRPr="00756B20">
              <w:rPr>
                <w:b/>
              </w:rPr>
              <w:t xml:space="preserve">Susan </w:t>
            </w:r>
            <w:proofErr w:type="spellStart"/>
            <w:r w:rsidRPr="00756B20">
              <w:rPr>
                <w:b/>
              </w:rPr>
              <w:t>DeWitte</w:t>
            </w:r>
            <w:proofErr w:type="spellEnd"/>
          </w:p>
          <w:p w14:paraId="600EB379" w14:textId="77777777" w:rsidR="00485C51" w:rsidRDefault="00485C51" w:rsidP="005100F4">
            <w:r>
              <w:t xml:space="preserve">Susan </w:t>
            </w:r>
            <w:proofErr w:type="spellStart"/>
            <w:r>
              <w:t>DeWitte</w:t>
            </w:r>
            <w:proofErr w:type="spellEnd"/>
            <w:r>
              <w:t xml:space="preserve"> Photography</w:t>
            </w:r>
          </w:p>
          <w:p w14:paraId="2F0813CE" w14:textId="77777777" w:rsidR="00485C51" w:rsidRDefault="00485C51" w:rsidP="005100F4">
            <w:pPr>
              <w:rPr>
                <w:rStyle w:val="Hyperlink"/>
              </w:rPr>
            </w:pPr>
            <w:r>
              <w:t xml:space="preserve">605-321-1976 / </w:t>
            </w:r>
            <w:hyperlink r:id="rId12" w:history="1">
              <w:r w:rsidR="00992F45" w:rsidRPr="00B92A0B">
                <w:rPr>
                  <w:rStyle w:val="Hyperlink"/>
                </w:rPr>
                <w:t>susan@susandewitte.com</w:t>
              </w:r>
            </w:hyperlink>
          </w:p>
          <w:p w14:paraId="63ECA06C" w14:textId="77777777" w:rsidR="00992F45" w:rsidRDefault="00992F45" w:rsidP="005100F4">
            <w:pPr>
              <w:rPr>
                <w:rStyle w:val="Hyperlink"/>
              </w:rPr>
            </w:pPr>
          </w:p>
          <w:p w14:paraId="07D3403B" w14:textId="77777777" w:rsidR="00992F45" w:rsidRDefault="00992F45" w:rsidP="005100F4"/>
          <w:p w14:paraId="4E53C79D" w14:textId="77777777" w:rsidR="00485C51" w:rsidRDefault="00485C51" w:rsidP="005100F4"/>
          <w:p w14:paraId="7F1DA401" w14:textId="77777777" w:rsidR="00485C51" w:rsidRDefault="00485C51" w:rsidP="005100F4"/>
          <w:p w14:paraId="2F29AFA1" w14:textId="77777777" w:rsidR="005100F4" w:rsidRDefault="005100F4" w:rsidP="005100F4"/>
          <w:p w14:paraId="6D43714D" w14:textId="77777777" w:rsidR="005100F4" w:rsidRDefault="005100F4" w:rsidP="005100F4"/>
          <w:p w14:paraId="4F5E918E" w14:textId="77777777" w:rsidR="005100F4" w:rsidRDefault="005100F4" w:rsidP="005100F4"/>
          <w:p w14:paraId="7A02D4B7" w14:textId="77777777" w:rsidR="005100F4" w:rsidRDefault="005100F4" w:rsidP="005100F4"/>
        </w:tc>
      </w:tr>
    </w:tbl>
    <w:p w14:paraId="07DCD86D" w14:textId="77777777" w:rsidR="007A2648" w:rsidRDefault="007A2648" w:rsidP="007A2648">
      <w:pPr>
        <w:pStyle w:val="NoSpacing"/>
      </w:pPr>
    </w:p>
    <w:sectPr w:rsidR="007A2648" w:rsidSect="00474BB6">
      <w:headerReference w:type="default" r:id="rId13"/>
      <w:footerReference w:type="default" r:id="rId14"/>
      <w:headerReference w:type="first" r:id="rId15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B18B7" w14:textId="77777777" w:rsidR="007C52AE" w:rsidRDefault="007C52AE">
      <w:r>
        <w:separator/>
      </w:r>
    </w:p>
  </w:endnote>
  <w:endnote w:type="continuationSeparator" w:id="0">
    <w:p w14:paraId="6BB06158" w14:textId="77777777" w:rsidR="007C52AE" w:rsidRDefault="007C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5E13BE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B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76E44" w14:textId="77777777" w:rsidR="007C52AE" w:rsidRDefault="007C52AE">
      <w:r>
        <w:separator/>
      </w:r>
    </w:p>
  </w:footnote>
  <w:footnote w:type="continuationSeparator" w:id="0">
    <w:p w14:paraId="3363F90D" w14:textId="77777777" w:rsidR="007C52AE" w:rsidRDefault="007C5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E9F5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A11DB32" wp14:editId="1A130F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7812EAB1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9B08C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68451D46" wp14:editId="3E80E67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745157D8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1E3D33"/>
    <w:multiLevelType w:val="hybridMultilevel"/>
    <w:tmpl w:val="3E1E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6C2"/>
    <w:rsid w:val="0001722C"/>
    <w:rsid w:val="00024E30"/>
    <w:rsid w:val="00045CE7"/>
    <w:rsid w:val="00066481"/>
    <w:rsid w:val="000706C2"/>
    <w:rsid w:val="00101B62"/>
    <w:rsid w:val="00102CBC"/>
    <w:rsid w:val="00127BC3"/>
    <w:rsid w:val="001672C6"/>
    <w:rsid w:val="001A2DAF"/>
    <w:rsid w:val="001B5522"/>
    <w:rsid w:val="001D570C"/>
    <w:rsid w:val="001E5C69"/>
    <w:rsid w:val="001F30A4"/>
    <w:rsid w:val="002001BF"/>
    <w:rsid w:val="002275F6"/>
    <w:rsid w:val="00236BE1"/>
    <w:rsid w:val="00243B94"/>
    <w:rsid w:val="00247188"/>
    <w:rsid w:val="00261DE3"/>
    <w:rsid w:val="00297A53"/>
    <w:rsid w:val="002B74CA"/>
    <w:rsid w:val="002B7E4E"/>
    <w:rsid w:val="002F22D0"/>
    <w:rsid w:val="00300295"/>
    <w:rsid w:val="00307B41"/>
    <w:rsid w:val="003105DA"/>
    <w:rsid w:val="003755F2"/>
    <w:rsid w:val="00384F21"/>
    <w:rsid w:val="003967F1"/>
    <w:rsid w:val="003E2599"/>
    <w:rsid w:val="003E5C50"/>
    <w:rsid w:val="00413583"/>
    <w:rsid w:val="0043604C"/>
    <w:rsid w:val="00441E89"/>
    <w:rsid w:val="004513B2"/>
    <w:rsid w:val="00451690"/>
    <w:rsid w:val="00473562"/>
    <w:rsid w:val="00474BB6"/>
    <w:rsid w:val="0048154B"/>
    <w:rsid w:val="00485C51"/>
    <w:rsid w:val="004A13BA"/>
    <w:rsid w:val="004B46B6"/>
    <w:rsid w:val="004B572C"/>
    <w:rsid w:val="004C4B00"/>
    <w:rsid w:val="005100F4"/>
    <w:rsid w:val="00525C3F"/>
    <w:rsid w:val="00531EC3"/>
    <w:rsid w:val="0058321E"/>
    <w:rsid w:val="005C3A84"/>
    <w:rsid w:val="00617226"/>
    <w:rsid w:val="006420F5"/>
    <w:rsid w:val="00647056"/>
    <w:rsid w:val="006704FF"/>
    <w:rsid w:val="00673C26"/>
    <w:rsid w:val="006A6354"/>
    <w:rsid w:val="006B4888"/>
    <w:rsid w:val="006D2999"/>
    <w:rsid w:val="006E1E22"/>
    <w:rsid w:val="00730614"/>
    <w:rsid w:val="00756B20"/>
    <w:rsid w:val="00786F8C"/>
    <w:rsid w:val="007A2648"/>
    <w:rsid w:val="007C52AE"/>
    <w:rsid w:val="00803923"/>
    <w:rsid w:val="008259D0"/>
    <w:rsid w:val="0082795B"/>
    <w:rsid w:val="00844E5C"/>
    <w:rsid w:val="008F1622"/>
    <w:rsid w:val="00910CBB"/>
    <w:rsid w:val="00923D54"/>
    <w:rsid w:val="00933567"/>
    <w:rsid w:val="00933AC4"/>
    <w:rsid w:val="009801EA"/>
    <w:rsid w:val="0098122D"/>
    <w:rsid w:val="00992F45"/>
    <w:rsid w:val="00995B93"/>
    <w:rsid w:val="009B54E2"/>
    <w:rsid w:val="009F50CC"/>
    <w:rsid w:val="00A90A26"/>
    <w:rsid w:val="00A9541B"/>
    <w:rsid w:val="00AA4DFB"/>
    <w:rsid w:val="00AA4E22"/>
    <w:rsid w:val="00AA6298"/>
    <w:rsid w:val="00AD1F23"/>
    <w:rsid w:val="00AE7912"/>
    <w:rsid w:val="00AE7A54"/>
    <w:rsid w:val="00AF17E2"/>
    <w:rsid w:val="00AF3A64"/>
    <w:rsid w:val="00AF7026"/>
    <w:rsid w:val="00B1053A"/>
    <w:rsid w:val="00B44326"/>
    <w:rsid w:val="00B47D97"/>
    <w:rsid w:val="00B656B9"/>
    <w:rsid w:val="00B67141"/>
    <w:rsid w:val="00B71752"/>
    <w:rsid w:val="00B85475"/>
    <w:rsid w:val="00BA1277"/>
    <w:rsid w:val="00BB7CD3"/>
    <w:rsid w:val="00BC0C9F"/>
    <w:rsid w:val="00BD1A9B"/>
    <w:rsid w:val="00C23BE0"/>
    <w:rsid w:val="00C62462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35076"/>
    <w:rsid w:val="00D63AD5"/>
    <w:rsid w:val="00D835A4"/>
    <w:rsid w:val="00DA2297"/>
    <w:rsid w:val="00DD0B74"/>
    <w:rsid w:val="00DD0D56"/>
    <w:rsid w:val="00E02D4E"/>
    <w:rsid w:val="00E1048D"/>
    <w:rsid w:val="00E20F9E"/>
    <w:rsid w:val="00E42920"/>
    <w:rsid w:val="00E5147C"/>
    <w:rsid w:val="00E66FD0"/>
    <w:rsid w:val="00E9016B"/>
    <w:rsid w:val="00E9289A"/>
    <w:rsid w:val="00EC0619"/>
    <w:rsid w:val="00ED0287"/>
    <w:rsid w:val="00EE0B8D"/>
    <w:rsid w:val="00EE5991"/>
    <w:rsid w:val="00F068E1"/>
    <w:rsid w:val="00F14524"/>
    <w:rsid w:val="00F70A3A"/>
    <w:rsid w:val="00F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6E8F9"/>
  <w15:docId w15:val="{1160217A-7997-44DB-A392-38257705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E89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1">
    <w:name w:val="Grid Table 1 Light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1">
    <w:name w:val="Plain Table 1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customStyle="1" w:styleId="domain">
    <w:name w:val="domain"/>
    <w:basedOn w:val="DefaultParagraphFont"/>
    <w:rsid w:val="00441E89"/>
  </w:style>
  <w:style w:type="character" w:customStyle="1" w:styleId="vanity-name">
    <w:name w:val="vanity-name"/>
    <w:basedOn w:val="DefaultParagraphFont"/>
    <w:rsid w:val="00441E89"/>
  </w:style>
  <w:style w:type="character" w:styleId="UnresolvedMention">
    <w:name w:val="Unresolved Mention"/>
    <w:basedOn w:val="DefaultParagraphFont"/>
    <w:uiPriority w:val="99"/>
    <w:semiHidden/>
    <w:unhideWhenUsed/>
    <w:rsid w:val="00236B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B4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lake-martin-44068b163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lakecmartin.com" TargetMode="External"/><Relationship Id="rId12" Type="http://schemas.openxmlformats.org/officeDocument/2006/relationships/hyperlink" Target="mailto:susan@susandewitte.com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hedden@sdtrustc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shantel333@sio.midco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akeguitar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ke\AppData\Roaming\Microsoft\Templates\Functiona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4A24ADE2A147E69AE6F95BD694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753A-9708-41A3-8898-791BF9D5249C}"/>
      </w:docPartPr>
      <w:docPartBody>
        <w:p w:rsidR="008E257D" w:rsidRDefault="00D71118">
          <w:pPr>
            <w:pStyle w:val="644A24ADE2A147E69AE6F95BD6942060"/>
          </w:pPr>
          <w:r>
            <w:t>Objective</w:t>
          </w:r>
        </w:p>
      </w:docPartBody>
    </w:docPart>
    <w:docPart>
      <w:docPartPr>
        <w:name w:val="C6CC60D853594E9A8776F31040ACC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B5E96-4CB1-4A32-9148-038C806D8AE6}"/>
      </w:docPartPr>
      <w:docPartBody>
        <w:p w:rsidR="008E257D" w:rsidRDefault="00D71118">
          <w:pPr>
            <w:pStyle w:val="C6CC60D853594E9A8776F31040ACCBAF"/>
          </w:pPr>
          <w:r>
            <w:t>Skills &amp; Abilities</w:t>
          </w:r>
        </w:p>
      </w:docPartBody>
    </w:docPart>
    <w:docPart>
      <w:docPartPr>
        <w:name w:val="C93C6F5103524FE3B696DD1B2824D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D5E9B-BB3E-405A-ACC0-137D969B3480}"/>
      </w:docPartPr>
      <w:docPartBody>
        <w:p w:rsidR="008E257D" w:rsidRDefault="00D71118">
          <w:pPr>
            <w:pStyle w:val="C93C6F5103524FE3B696DD1B2824D2B3"/>
          </w:pPr>
          <w:r>
            <w:t>Experience</w:t>
          </w:r>
        </w:p>
      </w:docPartBody>
    </w:docPart>
    <w:docPart>
      <w:docPartPr>
        <w:name w:val="7695FE7DB6A44FD5847C93EE2F66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0DCB0-7C2F-4CD3-AD61-BACAFF2BE206}"/>
      </w:docPartPr>
      <w:docPartBody>
        <w:p w:rsidR="008E257D" w:rsidRDefault="00D71118">
          <w:pPr>
            <w:pStyle w:val="7695FE7DB6A44FD5847C93EE2F665F4B"/>
          </w:pPr>
          <w:r w:rsidRPr="00024E30">
            <w:t>Education</w:t>
          </w:r>
        </w:p>
      </w:docPartBody>
    </w:docPart>
    <w:docPart>
      <w:docPartPr>
        <w:name w:val="BB5DB5B2DC6D4E98BADAEBF9BF2B1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CF4D2-A678-4C3D-A6BA-0F85B1F40087}"/>
      </w:docPartPr>
      <w:docPartBody>
        <w:p w:rsidR="008E257D" w:rsidRDefault="00D71118">
          <w:pPr>
            <w:pStyle w:val="BB5DB5B2DC6D4E98BADAEBF9BF2B1D83"/>
          </w:pPr>
          <w:r>
            <w:t>Communication</w:t>
          </w:r>
        </w:p>
      </w:docPartBody>
    </w:docPart>
    <w:docPart>
      <w:docPartPr>
        <w:name w:val="6094327CA5AD442D865F29C39C827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A8ECB-9516-4375-B968-868748EAC13F}"/>
      </w:docPartPr>
      <w:docPartBody>
        <w:p w:rsidR="008E257D" w:rsidRDefault="00D71118">
          <w:pPr>
            <w:pStyle w:val="6094327CA5AD442D865F29C39C827FC6"/>
          </w:pPr>
          <w:r>
            <w:t>Leadership</w:t>
          </w:r>
        </w:p>
      </w:docPartBody>
    </w:docPart>
    <w:docPart>
      <w:docPartPr>
        <w:name w:val="2F6122EB25704C3F9CB850E86B793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BD96D-59EA-45AB-8BE4-167895203800}"/>
      </w:docPartPr>
      <w:docPartBody>
        <w:p w:rsidR="008E257D" w:rsidRDefault="00D71118">
          <w:pPr>
            <w:pStyle w:val="2F6122EB25704C3F9CB850E86B793DA9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118"/>
    <w:rsid w:val="00146CE4"/>
    <w:rsid w:val="002F3C0F"/>
    <w:rsid w:val="00515A90"/>
    <w:rsid w:val="00674ACC"/>
    <w:rsid w:val="007D1A41"/>
    <w:rsid w:val="008E257D"/>
    <w:rsid w:val="00927B1F"/>
    <w:rsid w:val="009D6F10"/>
    <w:rsid w:val="00A13DDC"/>
    <w:rsid w:val="00C34D18"/>
    <w:rsid w:val="00D71118"/>
    <w:rsid w:val="00D74CF5"/>
    <w:rsid w:val="00EB0BC3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2CBAC22F414282BB1B1638C63E2135">
    <w:name w:val="402CBAC22F414282BB1B1638C63E213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021E4A7A445E4323A6BFE0DF7CD08A69">
    <w:name w:val="021E4A7A445E4323A6BFE0DF7CD08A69"/>
  </w:style>
  <w:style w:type="paragraph" w:customStyle="1" w:styleId="69347B2FB1ED49299FF21DE9833E1E64">
    <w:name w:val="69347B2FB1ED49299FF21DE9833E1E64"/>
  </w:style>
  <w:style w:type="paragraph" w:customStyle="1" w:styleId="F0B555830C7A4E6892495A6BED598D31">
    <w:name w:val="F0B555830C7A4E6892495A6BED598D31"/>
  </w:style>
  <w:style w:type="paragraph" w:customStyle="1" w:styleId="5B970508D56C4F598D5DA0BB052B87B3">
    <w:name w:val="5B970508D56C4F598D5DA0BB052B87B3"/>
  </w:style>
  <w:style w:type="paragraph" w:customStyle="1" w:styleId="644A24ADE2A147E69AE6F95BD6942060">
    <w:name w:val="644A24ADE2A147E69AE6F95BD6942060"/>
  </w:style>
  <w:style w:type="paragraph" w:customStyle="1" w:styleId="BC94D0AB14FD4A1F96882B449A79BF42">
    <w:name w:val="BC94D0AB14FD4A1F96882B449A79BF42"/>
  </w:style>
  <w:style w:type="paragraph" w:customStyle="1" w:styleId="C6CC60D853594E9A8776F31040ACCBAF">
    <w:name w:val="C6CC60D853594E9A8776F31040ACCBAF"/>
  </w:style>
  <w:style w:type="paragraph" w:customStyle="1" w:styleId="88C4B89819CE4AFEAEA1DE375FD0747D">
    <w:name w:val="88C4B89819CE4AFEAEA1DE375FD0747D"/>
  </w:style>
  <w:style w:type="paragraph" w:customStyle="1" w:styleId="C93C6F5103524FE3B696DD1B2824D2B3">
    <w:name w:val="C93C6F5103524FE3B696DD1B2824D2B3"/>
  </w:style>
  <w:style w:type="paragraph" w:customStyle="1" w:styleId="507FE14399E44FD3BDD5C6025C4E7FFD">
    <w:name w:val="507FE14399E44FD3BDD5C6025C4E7FFD"/>
  </w:style>
  <w:style w:type="paragraph" w:customStyle="1" w:styleId="41F05BED82B14B91AA6B494CFE837B32">
    <w:name w:val="41F05BED82B14B91AA6B494CFE837B32"/>
  </w:style>
  <w:style w:type="paragraph" w:customStyle="1" w:styleId="6A7E11D71DCF474F8AFFCE0B05852F9D">
    <w:name w:val="6A7E11D71DCF474F8AFFCE0B05852F9D"/>
  </w:style>
  <w:style w:type="paragraph" w:customStyle="1" w:styleId="AB756817EA27477DB69E726A4C701C5F">
    <w:name w:val="AB756817EA27477DB69E726A4C701C5F"/>
  </w:style>
  <w:style w:type="paragraph" w:customStyle="1" w:styleId="F723870523F14C0EB6BAFAF1264E0564">
    <w:name w:val="F723870523F14C0EB6BAFAF1264E0564"/>
  </w:style>
  <w:style w:type="paragraph" w:customStyle="1" w:styleId="255B42895FF44A839B1CC895A8099FF3">
    <w:name w:val="255B42895FF44A839B1CC895A8099FF3"/>
  </w:style>
  <w:style w:type="paragraph" w:customStyle="1" w:styleId="1074AB15F1E24F4490C8301B956C0B79">
    <w:name w:val="1074AB15F1E24F4490C8301B956C0B79"/>
  </w:style>
  <w:style w:type="paragraph" w:customStyle="1" w:styleId="CA11F9EC067C44B3B55492949130D7D5">
    <w:name w:val="CA11F9EC067C44B3B55492949130D7D5"/>
  </w:style>
  <w:style w:type="paragraph" w:customStyle="1" w:styleId="B34895DE62A8476287E418DB2877F29A">
    <w:name w:val="B34895DE62A8476287E418DB2877F29A"/>
  </w:style>
  <w:style w:type="paragraph" w:customStyle="1" w:styleId="E1233D6CB5764D8FB737A07102744EE4">
    <w:name w:val="E1233D6CB5764D8FB737A07102744EE4"/>
  </w:style>
  <w:style w:type="paragraph" w:customStyle="1" w:styleId="E88E2614F5C7470288792A19FF6062E1">
    <w:name w:val="E88E2614F5C7470288792A19FF6062E1"/>
  </w:style>
  <w:style w:type="paragraph" w:customStyle="1" w:styleId="24F85846063041A4974D8DCA817265F1">
    <w:name w:val="24F85846063041A4974D8DCA817265F1"/>
  </w:style>
  <w:style w:type="paragraph" w:customStyle="1" w:styleId="7695FE7DB6A44FD5847C93EE2F665F4B">
    <w:name w:val="7695FE7DB6A44FD5847C93EE2F665F4B"/>
  </w:style>
  <w:style w:type="paragraph" w:customStyle="1" w:styleId="00D137ABA0194C57A715F082A95D734A">
    <w:name w:val="00D137ABA0194C57A715F082A95D734A"/>
  </w:style>
  <w:style w:type="paragraph" w:customStyle="1" w:styleId="B1B639178C5C4E19BBECDDD496244077">
    <w:name w:val="B1B639178C5C4E19BBECDDD496244077"/>
  </w:style>
  <w:style w:type="paragraph" w:customStyle="1" w:styleId="5928E460186E487CB74AA6B54E201CC0">
    <w:name w:val="5928E460186E487CB74AA6B54E201CC0"/>
  </w:style>
  <w:style w:type="paragraph" w:customStyle="1" w:styleId="F1DF1F3184384F3395482B68047F8AA3">
    <w:name w:val="F1DF1F3184384F3395482B68047F8AA3"/>
  </w:style>
  <w:style w:type="paragraph" w:customStyle="1" w:styleId="95BB96E197A840C180D213FD7AAE2A8C">
    <w:name w:val="95BB96E197A840C180D213FD7AAE2A8C"/>
  </w:style>
  <w:style w:type="paragraph" w:customStyle="1" w:styleId="BB5DB5B2DC6D4E98BADAEBF9BF2B1D83">
    <w:name w:val="BB5DB5B2DC6D4E98BADAEBF9BF2B1D83"/>
  </w:style>
  <w:style w:type="paragraph" w:customStyle="1" w:styleId="00B4E50CD59346F19EBACADC935AC051">
    <w:name w:val="00B4E50CD59346F19EBACADC935AC051"/>
  </w:style>
  <w:style w:type="paragraph" w:customStyle="1" w:styleId="6094327CA5AD442D865F29C39C827FC6">
    <w:name w:val="6094327CA5AD442D865F29C39C827FC6"/>
  </w:style>
  <w:style w:type="paragraph" w:customStyle="1" w:styleId="70A425912C9F41929DFF661F9017F320">
    <w:name w:val="70A425912C9F41929DFF661F9017F320"/>
  </w:style>
  <w:style w:type="paragraph" w:customStyle="1" w:styleId="2F6122EB25704C3F9CB850E86B793DA9">
    <w:name w:val="2F6122EB25704C3F9CB850E86B793DA9"/>
  </w:style>
  <w:style w:type="paragraph" w:customStyle="1" w:styleId="6D3497FF24DB47A7B7E140A53F88FE7C">
    <w:name w:val="6D3497FF24DB47A7B7E140A53F88FE7C"/>
  </w:style>
  <w:style w:type="paragraph" w:customStyle="1" w:styleId="27F0537C17A9487B818C2184825D6D5C">
    <w:name w:val="27F0537C17A9487B818C2184825D6D5C"/>
  </w:style>
  <w:style w:type="paragraph" w:customStyle="1" w:styleId="62DCE4B4F09347628F7B4FF424EBF02A">
    <w:name w:val="62DCE4B4F09347628F7B4FF424EBF02A"/>
  </w:style>
  <w:style w:type="paragraph" w:customStyle="1" w:styleId="1357AFFCA8D84174ADE5C6FFE4CB8D10">
    <w:name w:val="1357AFFCA8D84174ADE5C6FFE4CB8D10"/>
    <w:rsid w:val="002F3C0F"/>
  </w:style>
  <w:style w:type="paragraph" w:customStyle="1" w:styleId="19E041CACCBC4176AFD921910DF9DAA1">
    <w:name w:val="19E041CACCBC4176AFD921910DF9DAA1"/>
    <w:rsid w:val="002F3C0F"/>
  </w:style>
  <w:style w:type="paragraph" w:customStyle="1" w:styleId="DF0E0E3F73FE4F8798A327D66478DD62">
    <w:name w:val="DF0E0E3F73FE4F8798A327D66478DD62"/>
    <w:rsid w:val="002F3C0F"/>
  </w:style>
  <w:style w:type="paragraph" w:customStyle="1" w:styleId="5FDF841A8E2F44BC94489328BD00DC45">
    <w:name w:val="5FDF841A8E2F44BC94489328BD00DC45"/>
    <w:rsid w:val="002F3C0F"/>
  </w:style>
  <w:style w:type="paragraph" w:customStyle="1" w:styleId="7BB01D213F0643A481F6CD4C56576CB8">
    <w:name w:val="7BB01D213F0643A481F6CD4C56576CB8"/>
    <w:rsid w:val="002F3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Functional_resume.dotx</Template>
  <TotalTime>153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 Martin</cp:lastModifiedBy>
  <cp:revision>40</cp:revision>
  <dcterms:created xsi:type="dcterms:W3CDTF">2018-05-09T01:34:00Z</dcterms:created>
  <dcterms:modified xsi:type="dcterms:W3CDTF">2018-07-21T20:58:00Z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